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2CE212" wp14:editId="27E9B73D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12A8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2CE2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12A8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C136F3">
          <w:pPr>
            <w:rPr>
              <w:rFonts w:eastAsiaTheme="minorHAnsi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74FA78" wp14:editId="6CB9BE0F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3108960</wp:posOffset>
                    </wp:positionV>
                    <wp:extent cx="5120640" cy="1538605"/>
                    <wp:effectExtent l="0" t="0" r="3810" b="4445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0640" cy="153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37B24">
                                    <w:pPr>
                                      <w:pStyle w:val="Subttulo1"/>
                                    </w:pPr>
                                    <w:r>
                                      <w:t>ROMAN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74FA78" id="Caixa de Texto 5" o:spid="_x0000_s1027" type="#_x0000_t202" alt="Caixa de texto que mostra o título e o subtítulo do documento" style="position:absolute;margin-left:0;margin-top:244.8pt;width:403.2pt;height:121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37B24">
                              <w:pPr>
                                <w:pStyle w:val="Subttulo1"/>
                              </w:pPr>
                              <w:r>
                                <w:t>ROMAN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573324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D98" w:rsidRDefault="007C7D98" w:rsidP="00ED592A">
          <w:pPr>
            <w:pStyle w:val="Cabealhodondice"/>
            <w:jc w:val="both"/>
          </w:pPr>
          <w:r>
            <w:t>Sumário</w:t>
          </w:r>
        </w:p>
        <w:p w:rsidR="008950B6" w:rsidRDefault="00DE24E4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"1-2" \n "2-2" \h \z \u </w:instrText>
          </w:r>
          <w:r>
            <w:fldChar w:fldCharType="separate"/>
          </w:r>
          <w:hyperlink w:anchor="_Toc5721480" w:history="1">
            <w:r w:rsidR="008950B6" w:rsidRPr="00BF6329">
              <w:rPr>
                <w:rStyle w:val="Hyperlink"/>
                <w:noProof/>
              </w:rPr>
              <w:t>Resumo</w:t>
            </w:r>
            <w:r w:rsidR="008950B6">
              <w:rPr>
                <w:noProof/>
                <w:webHidden/>
              </w:rPr>
              <w:tab/>
            </w:r>
            <w:r w:rsidR="008950B6">
              <w:rPr>
                <w:noProof/>
                <w:webHidden/>
              </w:rPr>
              <w:fldChar w:fldCharType="begin"/>
            </w:r>
            <w:r w:rsidR="008950B6">
              <w:rPr>
                <w:noProof/>
                <w:webHidden/>
              </w:rPr>
              <w:instrText xml:space="preserve"> PAGEREF _Toc5721480 \h </w:instrText>
            </w:r>
            <w:r w:rsidR="008950B6">
              <w:rPr>
                <w:noProof/>
                <w:webHidden/>
              </w:rPr>
            </w:r>
            <w:r w:rsidR="008950B6">
              <w:rPr>
                <w:noProof/>
                <w:webHidden/>
              </w:rPr>
              <w:fldChar w:fldCharType="separate"/>
            </w:r>
            <w:r w:rsidR="008950B6">
              <w:rPr>
                <w:noProof/>
                <w:webHidden/>
              </w:rPr>
              <w:t>2</w:t>
            </w:r>
            <w:r w:rsidR="008950B6">
              <w:rPr>
                <w:noProof/>
                <w:webHidden/>
              </w:rPr>
              <w:fldChar w:fldCharType="end"/>
            </w:r>
          </w:hyperlink>
        </w:p>
        <w:p w:rsidR="008950B6" w:rsidRDefault="00112A8D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721481" w:history="1">
            <w:r w:rsidR="008950B6" w:rsidRPr="00BF6329">
              <w:rPr>
                <w:rStyle w:val="Hyperlink"/>
                <w:noProof/>
              </w:rPr>
              <w:t>Descrição do projeto</w:t>
            </w:r>
            <w:r w:rsidR="008950B6">
              <w:rPr>
                <w:noProof/>
                <w:webHidden/>
              </w:rPr>
              <w:tab/>
            </w:r>
            <w:r w:rsidR="008950B6">
              <w:rPr>
                <w:noProof/>
                <w:webHidden/>
              </w:rPr>
              <w:fldChar w:fldCharType="begin"/>
            </w:r>
            <w:r w:rsidR="008950B6">
              <w:rPr>
                <w:noProof/>
                <w:webHidden/>
              </w:rPr>
              <w:instrText xml:space="preserve"> PAGEREF _Toc5721481 \h </w:instrText>
            </w:r>
            <w:r w:rsidR="008950B6">
              <w:rPr>
                <w:noProof/>
                <w:webHidden/>
              </w:rPr>
            </w:r>
            <w:r w:rsidR="008950B6">
              <w:rPr>
                <w:noProof/>
                <w:webHidden/>
              </w:rPr>
              <w:fldChar w:fldCharType="separate"/>
            </w:r>
            <w:r w:rsidR="008950B6">
              <w:rPr>
                <w:noProof/>
                <w:webHidden/>
              </w:rPr>
              <w:t>2</w:t>
            </w:r>
            <w:r w:rsidR="008950B6">
              <w:rPr>
                <w:noProof/>
                <w:webHidden/>
              </w:rPr>
              <w:fldChar w:fldCharType="end"/>
            </w:r>
          </w:hyperlink>
        </w:p>
        <w:p w:rsidR="008950B6" w:rsidRDefault="00112A8D">
          <w:pPr>
            <w:pStyle w:val="Sumrio2"/>
            <w:rPr>
              <w:noProof/>
              <w:color w:val="auto"/>
              <w:szCs w:val="22"/>
            </w:rPr>
          </w:pPr>
          <w:hyperlink w:anchor="_Toc5721482" w:history="1">
            <w:r w:rsidR="008950B6" w:rsidRPr="00BF6329">
              <w:rPr>
                <w:rStyle w:val="Hyperlink"/>
                <w:rFonts w:ascii="Arial" w:hAnsi="Arial" w:cs="Arial"/>
                <w:i/>
                <w:noProof/>
              </w:rPr>
              <w:t>Objetivo:</w:t>
            </w:r>
          </w:hyperlink>
        </w:p>
        <w:p w:rsidR="008950B6" w:rsidRDefault="00112A8D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721483" w:history="1">
            <w:r w:rsidR="008950B6" w:rsidRPr="00BF6329">
              <w:rPr>
                <w:rStyle w:val="Hyperlink"/>
                <w:noProof/>
              </w:rPr>
              <w:t>Modelagem de Software</w:t>
            </w:r>
            <w:r w:rsidR="008950B6">
              <w:rPr>
                <w:noProof/>
                <w:webHidden/>
              </w:rPr>
              <w:tab/>
            </w:r>
            <w:r w:rsidR="008950B6">
              <w:rPr>
                <w:noProof/>
                <w:webHidden/>
              </w:rPr>
              <w:fldChar w:fldCharType="begin"/>
            </w:r>
            <w:r w:rsidR="008950B6">
              <w:rPr>
                <w:noProof/>
                <w:webHidden/>
              </w:rPr>
              <w:instrText xml:space="preserve"> PAGEREF _Toc5721483 \h </w:instrText>
            </w:r>
            <w:r w:rsidR="008950B6">
              <w:rPr>
                <w:noProof/>
                <w:webHidden/>
              </w:rPr>
            </w:r>
            <w:r w:rsidR="008950B6">
              <w:rPr>
                <w:noProof/>
                <w:webHidden/>
              </w:rPr>
              <w:fldChar w:fldCharType="separate"/>
            </w:r>
            <w:r w:rsidR="008950B6">
              <w:rPr>
                <w:noProof/>
                <w:webHidden/>
              </w:rPr>
              <w:t>3</w:t>
            </w:r>
            <w:r w:rsidR="008950B6">
              <w:rPr>
                <w:noProof/>
                <w:webHidden/>
              </w:rPr>
              <w:fldChar w:fldCharType="end"/>
            </w:r>
          </w:hyperlink>
        </w:p>
        <w:p w:rsidR="008950B6" w:rsidRDefault="00112A8D">
          <w:pPr>
            <w:pStyle w:val="Sumrio2"/>
            <w:rPr>
              <w:noProof/>
              <w:color w:val="auto"/>
              <w:szCs w:val="22"/>
            </w:rPr>
          </w:pPr>
          <w:hyperlink w:anchor="_Toc5721484" w:history="1">
            <w:r w:rsidR="008950B6" w:rsidRPr="00BF6329">
              <w:rPr>
                <w:rStyle w:val="Hyperlink"/>
                <w:noProof/>
              </w:rPr>
              <w:t>Modelo Lógico</w:t>
            </w:r>
          </w:hyperlink>
        </w:p>
        <w:p w:rsidR="008950B6" w:rsidRDefault="00112A8D">
          <w:pPr>
            <w:pStyle w:val="Sumrio2"/>
            <w:rPr>
              <w:noProof/>
              <w:color w:val="auto"/>
              <w:szCs w:val="22"/>
            </w:rPr>
          </w:pPr>
          <w:hyperlink w:anchor="_Toc5721485" w:history="1">
            <w:r w:rsidR="008950B6" w:rsidRPr="00BF6329">
              <w:rPr>
                <w:rStyle w:val="Hyperlink"/>
                <w:noProof/>
              </w:rPr>
              <w:t>Modelo Físico</w:t>
            </w:r>
          </w:hyperlink>
        </w:p>
        <w:p w:rsidR="008950B6" w:rsidRDefault="00112A8D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721486" w:history="1">
            <w:r w:rsidR="008950B6" w:rsidRPr="00BF6329">
              <w:rPr>
                <w:rStyle w:val="Hyperlink"/>
                <w:noProof/>
              </w:rPr>
              <w:t>Back-End</w:t>
            </w:r>
            <w:r w:rsidR="008950B6">
              <w:rPr>
                <w:noProof/>
                <w:webHidden/>
              </w:rPr>
              <w:tab/>
            </w:r>
            <w:r w:rsidR="008950B6">
              <w:rPr>
                <w:noProof/>
                <w:webHidden/>
              </w:rPr>
              <w:fldChar w:fldCharType="begin"/>
            </w:r>
            <w:r w:rsidR="008950B6">
              <w:rPr>
                <w:noProof/>
                <w:webHidden/>
              </w:rPr>
              <w:instrText xml:space="preserve"> PAGEREF _Toc5721486 \h </w:instrText>
            </w:r>
            <w:r w:rsidR="008950B6">
              <w:rPr>
                <w:noProof/>
                <w:webHidden/>
              </w:rPr>
            </w:r>
            <w:r w:rsidR="008950B6">
              <w:rPr>
                <w:noProof/>
                <w:webHidden/>
              </w:rPr>
              <w:fldChar w:fldCharType="separate"/>
            </w:r>
            <w:r w:rsidR="008950B6">
              <w:rPr>
                <w:noProof/>
                <w:webHidden/>
              </w:rPr>
              <w:t>4</w:t>
            </w:r>
            <w:r w:rsidR="008950B6">
              <w:rPr>
                <w:noProof/>
                <w:webHidden/>
              </w:rPr>
              <w:fldChar w:fldCharType="end"/>
            </w:r>
          </w:hyperlink>
        </w:p>
        <w:p w:rsidR="008950B6" w:rsidRDefault="00112A8D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721487" w:history="1">
            <w:r w:rsidR="008950B6" w:rsidRPr="00BF6329">
              <w:rPr>
                <w:rStyle w:val="Hyperlink"/>
                <w:noProof/>
              </w:rPr>
              <w:t>Instruções de uso do programa</w:t>
            </w:r>
            <w:r w:rsidR="008950B6">
              <w:rPr>
                <w:noProof/>
                <w:webHidden/>
              </w:rPr>
              <w:tab/>
            </w:r>
            <w:r w:rsidR="008950B6">
              <w:rPr>
                <w:noProof/>
                <w:webHidden/>
              </w:rPr>
              <w:fldChar w:fldCharType="begin"/>
            </w:r>
            <w:r w:rsidR="008950B6">
              <w:rPr>
                <w:noProof/>
                <w:webHidden/>
              </w:rPr>
              <w:instrText xml:space="preserve"> PAGEREF _Toc5721487 \h </w:instrText>
            </w:r>
            <w:r w:rsidR="008950B6">
              <w:rPr>
                <w:noProof/>
                <w:webHidden/>
              </w:rPr>
            </w:r>
            <w:r w:rsidR="008950B6">
              <w:rPr>
                <w:noProof/>
                <w:webHidden/>
              </w:rPr>
              <w:fldChar w:fldCharType="separate"/>
            </w:r>
            <w:r w:rsidR="008950B6">
              <w:rPr>
                <w:noProof/>
                <w:webHidden/>
              </w:rPr>
              <w:t>4</w:t>
            </w:r>
            <w:r w:rsidR="008950B6">
              <w:rPr>
                <w:noProof/>
                <w:webHidden/>
              </w:rPr>
              <w:fldChar w:fldCharType="end"/>
            </w:r>
          </w:hyperlink>
        </w:p>
        <w:p w:rsidR="008950B6" w:rsidRDefault="00112A8D">
          <w:pPr>
            <w:pStyle w:val="Sumrio2"/>
            <w:tabs>
              <w:tab w:val="left" w:pos="1858"/>
            </w:tabs>
            <w:rPr>
              <w:noProof/>
              <w:color w:val="auto"/>
              <w:szCs w:val="22"/>
            </w:rPr>
          </w:pPr>
          <w:hyperlink w:anchor="_Toc5721488" w:history="1">
            <w:r w:rsidR="008950B6" w:rsidRPr="00BF6329">
              <w:rPr>
                <w:rStyle w:val="Hyperlink"/>
                <w:rFonts w:ascii="Symbol" w:hAnsi="Symbol" w:cs="Arial"/>
                <w:noProof/>
              </w:rPr>
              <w:t></w:t>
            </w:r>
            <w:r w:rsidR="008950B6">
              <w:rPr>
                <w:noProof/>
                <w:color w:val="auto"/>
                <w:szCs w:val="22"/>
              </w:rPr>
              <w:tab/>
            </w:r>
            <w:r w:rsidR="008950B6" w:rsidRPr="00BF6329">
              <w:rPr>
                <w:rStyle w:val="Hyperlink"/>
                <w:rFonts w:ascii="Arial" w:hAnsi="Arial" w:cs="Arial"/>
                <w:noProof/>
              </w:rPr>
              <w:t>Dentro da área de texto, digite o código do Scaffold e aperte ENTER:</w:t>
            </w:r>
          </w:hyperlink>
        </w:p>
        <w:p w:rsidR="008950B6" w:rsidRDefault="00112A8D">
          <w:pPr>
            <w:pStyle w:val="Sumrio2"/>
            <w:tabs>
              <w:tab w:val="left" w:pos="1858"/>
            </w:tabs>
            <w:rPr>
              <w:noProof/>
              <w:color w:val="auto"/>
              <w:szCs w:val="22"/>
            </w:rPr>
          </w:pPr>
          <w:hyperlink w:anchor="_Toc5721489" w:history="1">
            <w:r w:rsidR="008950B6" w:rsidRPr="00BF6329">
              <w:rPr>
                <w:rStyle w:val="Hyperlink"/>
                <w:rFonts w:ascii="Symbol" w:hAnsi="Symbol" w:cs="Arial"/>
                <w:noProof/>
              </w:rPr>
              <w:t></w:t>
            </w:r>
            <w:r w:rsidR="008950B6">
              <w:rPr>
                <w:noProof/>
                <w:color w:val="auto"/>
                <w:szCs w:val="22"/>
              </w:rPr>
              <w:tab/>
            </w:r>
            <w:r w:rsidR="008950B6" w:rsidRPr="00BF6329">
              <w:rPr>
                <w:rStyle w:val="Hyperlink"/>
                <w:rFonts w:ascii="Arial" w:hAnsi="Arial" w:cs="Arial"/>
                <w:noProof/>
              </w:rPr>
              <w:t>Após isso, execute o projeto no Visual Studio</w:t>
            </w:r>
          </w:hyperlink>
        </w:p>
        <w:p w:rsidR="008950B6" w:rsidRDefault="00112A8D">
          <w:pPr>
            <w:pStyle w:val="Sumrio2"/>
            <w:rPr>
              <w:noProof/>
              <w:color w:val="auto"/>
              <w:szCs w:val="22"/>
            </w:rPr>
          </w:pPr>
          <w:hyperlink w:anchor="_Toc5721490" w:history="1">
            <w:r w:rsidR="008950B6" w:rsidRPr="00BF6329">
              <w:rPr>
                <w:rStyle w:val="Hyperlink"/>
                <w:rFonts w:ascii="Arial" w:hAnsi="Arial" w:cs="Arial"/>
                <w:noProof/>
              </w:rPr>
              <w:t>Cronograma</w:t>
            </w:r>
          </w:hyperlink>
        </w:p>
        <w:p w:rsidR="00DA19B6" w:rsidRDefault="00DE24E4" w:rsidP="00ED592A">
          <w:pPr>
            <w:jc w:val="both"/>
          </w:pPr>
          <w:r>
            <w:rPr>
              <w:sz w:val="26"/>
            </w:rPr>
            <w:fldChar w:fldCharType="end"/>
          </w:r>
        </w:p>
      </w:sdtContent>
    </w:sdt>
    <w:p w:rsidR="00DA19B6" w:rsidRPr="008950B6" w:rsidRDefault="00DA19B6">
      <w:pPr>
        <w:sectPr w:rsidR="00DA19B6" w:rsidRPr="008950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3382305"/>
      <w:bookmarkStart w:id="1" w:name="_Toc5721480"/>
      <w:r>
        <w:lastRenderedPageBreak/>
        <w:t>Resumo</w:t>
      </w:r>
      <w:bookmarkEnd w:id="0"/>
      <w:bookmarkEnd w:id="1"/>
      <w:r>
        <w:t xml:space="preserve"> </w:t>
      </w:r>
    </w:p>
    <w:p w:rsidR="00DA19B6" w:rsidRDefault="00DA19B6"/>
    <w:p w:rsidR="004A0592" w:rsidRDefault="004A0592" w:rsidP="00ED592A">
      <w:pPr>
        <w:jc w:val="both"/>
      </w:pPr>
    </w:p>
    <w:p w:rsidR="00DA19B6" w:rsidRDefault="0001427C" w:rsidP="00ED592A">
      <w:pPr>
        <w:pStyle w:val="cabealho1"/>
        <w:jc w:val="both"/>
      </w:pPr>
      <w:bookmarkStart w:id="2" w:name="_Toc3382307"/>
      <w:bookmarkStart w:id="3" w:name="_Toc5721481"/>
      <w:r>
        <w:t xml:space="preserve">Descrição do </w:t>
      </w:r>
      <w:r w:rsidR="00952E23">
        <w:t>projeto</w:t>
      </w:r>
      <w:bookmarkEnd w:id="2"/>
      <w:bookmarkEnd w:id="3"/>
    </w:p>
    <w:p w:rsidR="00A0550B" w:rsidRPr="00AB574E" w:rsidRDefault="00AB574E" w:rsidP="00AB574E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4" w:name="_Toc3382309"/>
      <w:r w:rsidRPr="00AB574E">
        <w:rPr>
          <w:rFonts w:ascii="Arial" w:hAnsi="Arial" w:cs="Arial"/>
          <w:sz w:val="24"/>
          <w:szCs w:val="24"/>
        </w:rPr>
        <w:t xml:space="preserve">Este projeto tem como objetivo facilitar a gestão de ideias e objetivos pessoais por meio de um site ou aplicativo web, onde foi implementado uma </w:t>
      </w:r>
      <w:r w:rsidRPr="00CA2517">
        <w:rPr>
          <w:rFonts w:ascii="Arial" w:hAnsi="Arial" w:cs="Arial"/>
          <w:sz w:val="24"/>
          <w:szCs w:val="24"/>
          <w:u w:val="single"/>
        </w:rPr>
        <w:t>interfac</w:t>
      </w:r>
      <w:bookmarkStart w:id="5" w:name="_GoBack"/>
      <w:bookmarkEnd w:id="5"/>
      <w:r w:rsidRPr="00CA2517">
        <w:rPr>
          <w:rFonts w:ascii="Arial" w:hAnsi="Arial" w:cs="Arial"/>
          <w:sz w:val="24"/>
          <w:szCs w:val="24"/>
          <w:u w:val="single"/>
        </w:rPr>
        <w:t>e</w:t>
      </w:r>
      <w:r w:rsidRPr="00AB574E">
        <w:rPr>
          <w:rFonts w:ascii="Arial" w:hAnsi="Arial" w:cs="Arial"/>
          <w:sz w:val="24"/>
          <w:szCs w:val="24"/>
        </w:rPr>
        <w:t xml:space="preserve"> de usuário por meio do React </w:t>
      </w:r>
      <w:r w:rsidR="00137B24">
        <w:rPr>
          <w:rFonts w:ascii="Arial" w:hAnsi="Arial" w:cs="Arial"/>
          <w:sz w:val="24"/>
          <w:szCs w:val="24"/>
        </w:rPr>
        <w:t>Native e</w:t>
      </w:r>
      <w:r w:rsidRPr="00AB574E">
        <w:rPr>
          <w:rFonts w:ascii="Arial" w:hAnsi="Arial" w:cs="Arial"/>
          <w:sz w:val="24"/>
          <w:szCs w:val="24"/>
        </w:rPr>
        <w:t xml:space="preserve"> todo o sistema foi construído a partir de uma Web API</w:t>
      </w:r>
    </w:p>
    <w:p w:rsidR="00AB574E" w:rsidRPr="00AB574E" w:rsidRDefault="00AB574E" w:rsidP="00AB574E">
      <w:pPr>
        <w:pStyle w:val="cabealho2"/>
        <w:jc w:val="both"/>
        <w:rPr>
          <w:rFonts w:ascii="Arial" w:hAnsi="Arial" w:cs="Arial"/>
          <w:i/>
          <w:sz w:val="28"/>
          <w:szCs w:val="28"/>
        </w:rPr>
      </w:pPr>
      <w:bookmarkStart w:id="6" w:name="_Toc3382306"/>
      <w:bookmarkStart w:id="7" w:name="_Toc5721482"/>
      <w:r w:rsidRPr="00AB574E">
        <w:rPr>
          <w:rFonts w:ascii="Arial" w:hAnsi="Arial" w:cs="Arial"/>
          <w:i/>
          <w:sz w:val="28"/>
          <w:szCs w:val="28"/>
        </w:rPr>
        <w:t>Objetivo</w:t>
      </w:r>
      <w:bookmarkEnd w:id="6"/>
      <w:r>
        <w:rPr>
          <w:rFonts w:ascii="Arial" w:hAnsi="Arial" w:cs="Arial"/>
          <w:i/>
          <w:sz w:val="28"/>
          <w:szCs w:val="28"/>
        </w:rPr>
        <w:t>:</w:t>
      </w:r>
      <w:bookmarkEnd w:id="7"/>
    </w:p>
    <w:p w:rsidR="00C136F3" w:rsidRDefault="00C136F3" w:rsidP="00C136F3">
      <w:pPr>
        <w:ind w:firstLine="720"/>
      </w:pPr>
      <w:r>
        <w:rPr>
          <w:rFonts w:ascii="Arial" w:hAnsi="Arial" w:cs="Arial"/>
          <w:b/>
          <w:sz w:val="24"/>
          <w:szCs w:val="24"/>
        </w:rPr>
        <w:t>D</w:t>
      </w:r>
      <w:r w:rsidRPr="00732586">
        <w:rPr>
          <w:rFonts w:ascii="Arial" w:hAnsi="Arial" w:cs="Arial"/>
          <w:sz w:val="24"/>
          <w:szCs w:val="24"/>
        </w:rPr>
        <w:t>esenvolver um sistema de propostas de projetos que serão compartilhados entre os professores</w:t>
      </w:r>
      <w:r>
        <w:rPr>
          <w:rFonts w:asciiTheme="majorHAnsi" w:hAnsiTheme="majorHAnsi" w:cstheme="majorHAnsi"/>
        </w:rPr>
        <w:t>.</w:t>
      </w:r>
    </w:p>
    <w:p w:rsidR="00AB574E" w:rsidRPr="00A0550B" w:rsidRDefault="00AB574E" w:rsidP="00ED592A">
      <w:pPr>
        <w:jc w:val="both"/>
      </w:pPr>
    </w:p>
    <w:bookmarkEnd w:id="4"/>
    <w:p w:rsidR="004D0C50" w:rsidRPr="004D0C50" w:rsidRDefault="004D0C50" w:rsidP="004D0C50">
      <w:pPr>
        <w:rPr>
          <w:rFonts w:ascii="Arial" w:hAnsi="Arial" w:cs="Arial"/>
          <w:sz w:val="24"/>
          <w:szCs w:val="24"/>
        </w:rPr>
      </w:pPr>
    </w:p>
    <w:p w:rsidR="008A7F37" w:rsidRDefault="008A7F37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DA19B6" w:rsidRDefault="00C92BD1">
      <w:pPr>
        <w:pStyle w:val="cabealho1"/>
      </w:pPr>
      <w:bookmarkStart w:id="8" w:name="_Toc3382310"/>
      <w:bookmarkStart w:id="9" w:name="_Toc5721483"/>
      <w:r>
        <w:lastRenderedPageBreak/>
        <w:t>Modelagem de Software</w:t>
      </w:r>
      <w:bookmarkEnd w:id="8"/>
      <w:bookmarkEnd w:id="9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10" w:name="_Toc3382311"/>
      <w:bookmarkStart w:id="11" w:name="_Toc5721484"/>
      <w:r>
        <w:t>Modelo Lógico</w:t>
      </w:r>
      <w:bookmarkEnd w:id="10"/>
      <w:bookmarkEnd w:id="11"/>
    </w:p>
    <w:p w:rsidR="00240A92" w:rsidRDefault="00240A92" w:rsidP="004D0C50"/>
    <w:p w:rsidR="00240A92" w:rsidRDefault="00CA2517" w:rsidP="004D0C50">
      <w:r>
        <w:rPr>
          <w:noProof/>
        </w:rPr>
        <w:drawing>
          <wp:inline distT="0" distB="0" distL="0" distR="0">
            <wp:extent cx="5732145" cy="322389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_DOCUMENT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92" w:rsidRPr="004D0C50" w:rsidRDefault="00240A92" w:rsidP="004D0C50"/>
    <w:p w:rsidR="00DA19B6" w:rsidRDefault="00C92BD1" w:rsidP="008A7F37">
      <w:pPr>
        <w:pStyle w:val="cabealho2"/>
      </w:pPr>
      <w:bookmarkStart w:id="12" w:name="_Toc3382312"/>
      <w:bookmarkStart w:id="13" w:name="_Toc5721485"/>
      <w:r>
        <w:t>Modelo Físico</w:t>
      </w:r>
      <w:bookmarkEnd w:id="12"/>
      <w:bookmarkEnd w:id="13"/>
    </w:p>
    <w:p w:rsidR="00CA2517" w:rsidRDefault="00CA2517" w:rsidP="00CA2517">
      <w:r>
        <w:rPr>
          <w:noProof/>
        </w:rPr>
        <w:drawing>
          <wp:inline distT="0" distB="0" distL="0" distR="0" wp14:anchorId="70B800CD" wp14:editId="5E03B4E3">
            <wp:extent cx="5732145" cy="322389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OCUMENT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92" w:rsidRPr="00CA2517" w:rsidRDefault="00240A92" w:rsidP="00CA2517">
      <w:pPr>
        <w:tabs>
          <w:tab w:val="left" w:pos="1980"/>
        </w:tabs>
        <w:sectPr w:rsidR="00240A92" w:rsidRPr="00CA251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6E5823" w:rsidRDefault="006E5823" w:rsidP="006E5823">
      <w:pPr>
        <w:pStyle w:val="cabealho1"/>
      </w:pPr>
      <w:bookmarkStart w:id="14" w:name="_Toc5721486"/>
      <w:bookmarkStart w:id="15" w:name="_Toc3382314"/>
      <w:r>
        <w:lastRenderedPageBreak/>
        <w:t>Back-End</w:t>
      </w:r>
      <w:bookmarkEnd w:id="14"/>
    </w:p>
    <w:p w:rsidR="006E5823" w:rsidRDefault="006E5823">
      <w:pPr>
        <w:pStyle w:val="cabealho2"/>
      </w:pPr>
    </w:p>
    <w:p w:rsidR="00E54F2C" w:rsidRDefault="00E54F2C" w:rsidP="00ED592A">
      <w:pPr>
        <w:jc w:val="both"/>
        <w:rPr>
          <w:rFonts w:ascii="Arial" w:hAnsi="Arial" w:cs="Arial"/>
          <w:sz w:val="24"/>
          <w:szCs w:val="24"/>
        </w:rPr>
      </w:pPr>
      <w:r w:rsidRPr="00E54F2C">
        <w:rPr>
          <w:rFonts w:ascii="Arial" w:hAnsi="Arial" w:cs="Arial"/>
          <w:sz w:val="24"/>
          <w:szCs w:val="24"/>
        </w:rPr>
        <w:t>De acordo com os padrões modernos no desenvolvimento de projetos de software atuais, o núcleo de desenvolvimento do SENAI de Informática decidiu que o software deverá ser criado em plataforma API (Application Programming Interface).</w:t>
      </w:r>
    </w:p>
    <w:p w:rsidR="00ED592A" w:rsidRDefault="00ED592A" w:rsidP="00ED592A">
      <w:pPr>
        <w:jc w:val="both"/>
        <w:rPr>
          <w:rFonts w:ascii="Arial" w:hAnsi="Arial" w:cs="Arial"/>
          <w:sz w:val="24"/>
          <w:szCs w:val="24"/>
        </w:rPr>
      </w:pPr>
    </w:p>
    <w:p w:rsidR="00ED592A" w:rsidRDefault="00ED592A" w:rsidP="00ED592A">
      <w:pPr>
        <w:pStyle w:val="cabealho1"/>
      </w:pPr>
      <w:bookmarkStart w:id="16" w:name="_Toc5721487"/>
      <w:r>
        <w:t>Instruç</w:t>
      </w:r>
      <w:r w:rsidR="00653ABA">
        <w:t>ões de uso do programa</w:t>
      </w:r>
      <w:bookmarkEnd w:id="16"/>
    </w:p>
    <w:p w:rsidR="00ED592A" w:rsidRDefault="00ED592A" w:rsidP="00ED592A">
      <w:pPr>
        <w:jc w:val="both"/>
        <w:rPr>
          <w:rFonts w:ascii="Arial" w:hAnsi="Arial" w:cs="Arial"/>
          <w:sz w:val="24"/>
          <w:szCs w:val="24"/>
        </w:rPr>
      </w:pPr>
    </w:p>
    <w:p w:rsidR="00FD7598" w:rsidRDefault="00FD7598" w:rsidP="00FD75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os SCRIPTS do banco de dados</w:t>
      </w:r>
    </w:p>
    <w:p w:rsidR="00FD7598" w:rsidRDefault="00FD7598" w:rsidP="00FD75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o projeto pelo Visual Studio 2017</w:t>
      </w:r>
    </w:p>
    <w:p w:rsidR="00FD7598" w:rsidRDefault="00FD7598" w:rsidP="00FD75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tenha alguma alteração do Bando d</w:t>
      </w:r>
      <w:r w:rsidR="00137B24">
        <w:rPr>
          <w:rFonts w:ascii="Arial" w:hAnsi="Arial" w:cs="Arial"/>
          <w:sz w:val="24"/>
          <w:szCs w:val="24"/>
        </w:rPr>
        <w:t>e Dados, abra o menu “Ferramenta</w:t>
      </w:r>
      <w:r>
        <w:rPr>
          <w:rFonts w:ascii="Arial" w:hAnsi="Arial" w:cs="Arial"/>
          <w:sz w:val="24"/>
          <w:szCs w:val="24"/>
        </w:rPr>
        <w:t>s” vá até “Gerenciador de Pacotes de NuGet” e clique em “Console do Gerenciador de Pacotes”</w:t>
      </w:r>
    </w:p>
    <w:p w:rsidR="00FD7598" w:rsidRDefault="00FD7598" w:rsidP="00FD759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78BD9D" wp14:editId="380F1BC8">
            <wp:extent cx="5446643" cy="3683589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400" cy="36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98" w:rsidRPr="00FD7598" w:rsidRDefault="00FD7598" w:rsidP="00FD759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37B24" w:rsidRDefault="00137B24" w:rsidP="00137B24">
      <w:pPr>
        <w:pStyle w:val="cabealho2"/>
        <w:ind w:left="360"/>
        <w:rPr>
          <w:rFonts w:ascii="Arial" w:hAnsi="Arial" w:cs="Arial"/>
          <w:b w:val="0"/>
          <w:sz w:val="24"/>
          <w:szCs w:val="24"/>
        </w:rPr>
      </w:pPr>
      <w:bookmarkStart w:id="17" w:name="_Toc5721488"/>
    </w:p>
    <w:p w:rsidR="00137B24" w:rsidRDefault="00137B24" w:rsidP="00137B24">
      <w:pPr>
        <w:pStyle w:val="cabealho2"/>
        <w:ind w:left="360"/>
        <w:rPr>
          <w:rFonts w:ascii="Arial" w:hAnsi="Arial" w:cs="Arial"/>
          <w:b w:val="0"/>
          <w:sz w:val="24"/>
          <w:szCs w:val="24"/>
        </w:rPr>
      </w:pPr>
    </w:p>
    <w:p w:rsidR="006E5823" w:rsidRDefault="00FD7598" w:rsidP="00137B24">
      <w:pPr>
        <w:pStyle w:val="cabealho2"/>
        <w:ind w:left="3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Dentro da área de texto, digite o código do Scaffold e aperte ENTER:</w:t>
      </w:r>
      <w:bookmarkEnd w:id="17"/>
    </w:p>
    <w:p w:rsidR="00E54F2C" w:rsidRDefault="00FD7598" w:rsidP="00137B24">
      <w:pPr>
        <w:ind w:left="360"/>
        <w:rPr>
          <w:rFonts w:ascii="Arial" w:hAnsi="Arial" w:cs="Arial"/>
          <w:i/>
        </w:rPr>
      </w:pPr>
      <w:r w:rsidRPr="00FD7598">
        <w:rPr>
          <w:rFonts w:ascii="Arial" w:hAnsi="Arial" w:cs="Arial"/>
          <w:i/>
        </w:rPr>
        <w:t xml:space="preserve">Scaffold-DbContext "Data Source=.\SqlExpress; Initial Catalog= </w:t>
      </w:r>
      <w:r w:rsidR="00137B24">
        <w:rPr>
          <w:rFonts w:ascii="Arial" w:hAnsi="Arial" w:cs="Arial"/>
          <w:i/>
        </w:rPr>
        <w:t>TRABALHO_ROMAN;</w:t>
      </w:r>
      <w:r w:rsidRPr="00FD7598">
        <w:rPr>
          <w:rFonts w:ascii="Arial" w:hAnsi="Arial" w:cs="Arial"/>
          <w:i/>
        </w:rPr>
        <w:t xml:space="preserve"> Integrated Security=True" </w:t>
      </w:r>
      <w:proofErr w:type="gramStart"/>
      <w:r w:rsidRPr="00FD7598">
        <w:rPr>
          <w:rFonts w:ascii="Arial" w:hAnsi="Arial" w:cs="Arial"/>
          <w:i/>
        </w:rPr>
        <w:t>Microsoft.EntityFrameworkCore.SqlServer</w:t>
      </w:r>
      <w:proofErr w:type="gramEnd"/>
      <w:r w:rsidRPr="00FD7598">
        <w:rPr>
          <w:rFonts w:ascii="Arial" w:hAnsi="Arial" w:cs="Arial"/>
          <w:i/>
        </w:rPr>
        <w:t xml:space="preserve"> -OutputDir DomainsContextDir Contexts -Context InLockContext</w:t>
      </w:r>
    </w:p>
    <w:p w:rsidR="00FD7598" w:rsidRPr="00FD7598" w:rsidRDefault="00FD7598" w:rsidP="00FD7598">
      <w:pPr>
        <w:ind w:left="360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36A9A924" wp14:editId="25CA899F">
            <wp:extent cx="5112689" cy="138082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202" cy="13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23" w:rsidRDefault="006E5823">
      <w:pPr>
        <w:pStyle w:val="cabealho2"/>
      </w:pPr>
    </w:p>
    <w:p w:rsidR="00E2115C" w:rsidRPr="00E2115C" w:rsidRDefault="00E2115C" w:rsidP="00E2115C">
      <w:pPr>
        <w:pStyle w:val="cabealho2"/>
        <w:numPr>
          <w:ilvl w:val="0"/>
          <w:numId w:val="7"/>
        </w:numPr>
        <w:rPr>
          <w:rFonts w:ascii="Arial" w:hAnsi="Arial" w:cs="Arial"/>
          <w:b w:val="0"/>
          <w:sz w:val="24"/>
          <w:szCs w:val="24"/>
        </w:rPr>
      </w:pPr>
      <w:bookmarkStart w:id="18" w:name="_Toc5721489"/>
      <w:r>
        <w:rPr>
          <w:rFonts w:ascii="Arial" w:hAnsi="Arial" w:cs="Arial"/>
          <w:b w:val="0"/>
          <w:sz w:val="24"/>
          <w:szCs w:val="24"/>
        </w:rPr>
        <w:t>Após isso, execute o projeto no Visual Studio</w:t>
      </w:r>
      <w:bookmarkEnd w:id="18"/>
    </w:p>
    <w:p w:rsidR="00E2115C" w:rsidRPr="00E2115C" w:rsidRDefault="00E2115C" w:rsidP="00E2115C">
      <w:pPr>
        <w:pStyle w:val="PargrafodaLista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Para realizar os testes, abra o Postman e importe a Biblioteca de arquivos JSON:</w:t>
      </w:r>
    </w:p>
    <w:p w:rsidR="00E2115C" w:rsidRDefault="00E2115C" w:rsidP="00E2115C">
      <w:pPr>
        <w:ind w:left="360"/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660E4D6F" wp14:editId="4DBD8FC3">
            <wp:extent cx="2962275" cy="4762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5C" w:rsidRDefault="00E2115C" w:rsidP="00E2115C">
      <w:pPr>
        <w:pStyle w:val="PargrafodaLista"/>
        <w:numPr>
          <w:ilvl w:val="0"/>
          <w:numId w:val="10"/>
        </w:numPr>
        <w:rPr>
          <w:rFonts w:ascii="Arial" w:hAnsi="Arial" w:cs="Arial"/>
          <w:noProof/>
          <w:sz w:val="24"/>
          <w:szCs w:val="24"/>
        </w:rPr>
      </w:pPr>
      <w:r w:rsidRPr="00E2115C">
        <w:rPr>
          <w:rFonts w:ascii="Arial" w:hAnsi="Arial" w:cs="Arial"/>
          <w:noProof/>
          <w:sz w:val="24"/>
          <w:szCs w:val="24"/>
        </w:rPr>
        <w:t>Escolha o arquivo JSON que deseja executar para realizar o teste</w:t>
      </w:r>
    </w:p>
    <w:p w:rsidR="00E2115C" w:rsidRPr="00E2115C" w:rsidRDefault="00E2115C" w:rsidP="00E2115C">
      <w:pPr>
        <w:ind w:left="360"/>
        <w:rPr>
          <w:rFonts w:ascii="Arial" w:hAnsi="Arial" w:cs="Arial"/>
          <w:noProof/>
          <w:sz w:val="24"/>
          <w:szCs w:val="24"/>
        </w:rPr>
      </w:pPr>
    </w:p>
    <w:p w:rsidR="00E2115C" w:rsidRPr="008950B6" w:rsidRDefault="00E2115C" w:rsidP="00E2115C">
      <w:pPr>
        <w:ind w:left="360"/>
        <w:rPr>
          <w:u w:val="single"/>
        </w:rPr>
      </w:pPr>
    </w:p>
    <w:p w:rsidR="00DA19B6" w:rsidRPr="00296AE9" w:rsidRDefault="008A7F37">
      <w:pPr>
        <w:pStyle w:val="cabealho2"/>
        <w:rPr>
          <w:rFonts w:ascii="Arial" w:hAnsi="Arial" w:cs="Arial"/>
        </w:rPr>
      </w:pPr>
      <w:bookmarkStart w:id="19" w:name="_Toc5721490"/>
      <w:r w:rsidRPr="00296AE9">
        <w:rPr>
          <w:rFonts w:ascii="Arial" w:hAnsi="Arial" w:cs="Arial"/>
        </w:rPr>
        <w:t>Cronograma</w:t>
      </w:r>
      <w:bookmarkEnd w:id="15"/>
      <w:bookmarkEnd w:id="19"/>
    </w:p>
    <w:p w:rsidR="00240A92" w:rsidRPr="00296AE9" w:rsidRDefault="00240A92" w:rsidP="00240A92">
      <w:pPr>
        <w:rPr>
          <w:rFonts w:ascii="Arial" w:hAnsi="Arial" w:cs="Arial"/>
        </w:rPr>
      </w:pPr>
    </w:p>
    <w:p w:rsidR="00240A92" w:rsidRPr="008950B6" w:rsidRDefault="00240A92" w:rsidP="00267792">
      <w:pPr>
        <w:jc w:val="center"/>
        <w:rPr>
          <w:rFonts w:ascii="Arial" w:hAnsi="Arial" w:cs="Arial"/>
          <w:u w:val="single"/>
        </w:rPr>
      </w:pPr>
    </w:p>
    <w:p w:rsidR="00240A92" w:rsidRDefault="00137B24">
      <w:hyperlink r:id="rId17" w:history="1">
        <w:r>
          <w:rPr>
            <w:rStyle w:val="Hyperlink"/>
          </w:rPr>
          <w:t>https://trello.com/b/eOzn6ddZ/desafio-roman-mobile-senai</w:t>
        </w:r>
      </w:hyperlink>
    </w:p>
    <w:p w:rsidR="00F03B38" w:rsidRPr="00F03B38" w:rsidRDefault="00F03B38" w:rsidP="00F03B38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A8D" w:rsidRDefault="00112A8D">
      <w:pPr>
        <w:spacing w:after="0" w:line="240" w:lineRule="auto"/>
      </w:pPr>
      <w:r>
        <w:separator/>
      </w:r>
    </w:p>
  </w:endnote>
  <w:endnote w:type="continuationSeparator" w:id="0">
    <w:p w:rsidR="00112A8D" w:rsidRDefault="0011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112A8D">
    <w:pPr>
      <w:pStyle w:val="rodap"/>
    </w:pPr>
    <w:sdt>
      <w:sdtPr>
        <w:alias w:val="Título"/>
        <w:tag w:val=""/>
        <w:id w:val="1371418668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1699505096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CA2517">
      <w:rPr>
        <w:noProof/>
      </w:rPr>
      <w:t>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A8D" w:rsidRDefault="00112A8D">
      <w:pPr>
        <w:spacing w:after="0" w:line="240" w:lineRule="auto"/>
      </w:pPr>
      <w:r>
        <w:separator/>
      </w:r>
    </w:p>
  </w:footnote>
  <w:footnote w:type="continuationSeparator" w:id="0">
    <w:p w:rsidR="00112A8D" w:rsidRDefault="00112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453"/>
    <w:multiLevelType w:val="hybridMultilevel"/>
    <w:tmpl w:val="D3C84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E4B02"/>
    <w:multiLevelType w:val="hybridMultilevel"/>
    <w:tmpl w:val="AA96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1076"/>
    <w:multiLevelType w:val="hybridMultilevel"/>
    <w:tmpl w:val="C590D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E7F6D"/>
    <w:multiLevelType w:val="hybridMultilevel"/>
    <w:tmpl w:val="824655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B4350"/>
    <w:multiLevelType w:val="hybridMultilevel"/>
    <w:tmpl w:val="23721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E48"/>
    <w:multiLevelType w:val="hybridMultilevel"/>
    <w:tmpl w:val="681209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0D5824"/>
    <w:rsid w:val="00112A8D"/>
    <w:rsid w:val="00137B24"/>
    <w:rsid w:val="00166087"/>
    <w:rsid w:val="00240A92"/>
    <w:rsid w:val="00267792"/>
    <w:rsid w:val="00296AE9"/>
    <w:rsid w:val="002C440D"/>
    <w:rsid w:val="002E0003"/>
    <w:rsid w:val="00362822"/>
    <w:rsid w:val="00376460"/>
    <w:rsid w:val="003A1B68"/>
    <w:rsid w:val="00456E37"/>
    <w:rsid w:val="0046629B"/>
    <w:rsid w:val="004A0592"/>
    <w:rsid w:val="004D0C50"/>
    <w:rsid w:val="004D11CF"/>
    <w:rsid w:val="005177BA"/>
    <w:rsid w:val="00524B9A"/>
    <w:rsid w:val="00585F9D"/>
    <w:rsid w:val="00653ABA"/>
    <w:rsid w:val="00657A13"/>
    <w:rsid w:val="00674BE9"/>
    <w:rsid w:val="00695C1D"/>
    <w:rsid w:val="006E0CD1"/>
    <w:rsid w:val="006E5823"/>
    <w:rsid w:val="006F3AFC"/>
    <w:rsid w:val="00723849"/>
    <w:rsid w:val="00730217"/>
    <w:rsid w:val="00792337"/>
    <w:rsid w:val="007C7D98"/>
    <w:rsid w:val="007F3CBC"/>
    <w:rsid w:val="00894B11"/>
    <w:rsid w:val="008950B6"/>
    <w:rsid w:val="008A7F37"/>
    <w:rsid w:val="008B137F"/>
    <w:rsid w:val="008D4D82"/>
    <w:rsid w:val="00912161"/>
    <w:rsid w:val="00952E23"/>
    <w:rsid w:val="00997D7D"/>
    <w:rsid w:val="009A3F87"/>
    <w:rsid w:val="009E2D84"/>
    <w:rsid w:val="00A0550B"/>
    <w:rsid w:val="00A25BD2"/>
    <w:rsid w:val="00A33D0A"/>
    <w:rsid w:val="00A967A8"/>
    <w:rsid w:val="00AB574E"/>
    <w:rsid w:val="00AC3DA0"/>
    <w:rsid w:val="00B15DBD"/>
    <w:rsid w:val="00B36547"/>
    <w:rsid w:val="00BB5B9E"/>
    <w:rsid w:val="00BD3832"/>
    <w:rsid w:val="00C136F3"/>
    <w:rsid w:val="00C16300"/>
    <w:rsid w:val="00C26497"/>
    <w:rsid w:val="00C86073"/>
    <w:rsid w:val="00C92BD1"/>
    <w:rsid w:val="00CA2517"/>
    <w:rsid w:val="00CF4030"/>
    <w:rsid w:val="00D0024A"/>
    <w:rsid w:val="00DA19B6"/>
    <w:rsid w:val="00DB563A"/>
    <w:rsid w:val="00DE24E4"/>
    <w:rsid w:val="00DE3EA9"/>
    <w:rsid w:val="00E2115C"/>
    <w:rsid w:val="00E43E78"/>
    <w:rsid w:val="00E54F2C"/>
    <w:rsid w:val="00E6531E"/>
    <w:rsid w:val="00E70A45"/>
    <w:rsid w:val="00E95AA4"/>
    <w:rsid w:val="00EB66D8"/>
    <w:rsid w:val="00ED592A"/>
    <w:rsid w:val="00F03B38"/>
    <w:rsid w:val="00F400AB"/>
    <w:rsid w:val="00FD7598"/>
    <w:rsid w:val="00FE5243"/>
    <w:rsid w:val="00FE6425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E45BA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653AB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6779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trello.com/b/eOzn6ddZ/desafio-roman-mobile-senai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313ACE"/>
    <w:rsid w:val="00406E44"/>
    <w:rsid w:val="004265B1"/>
    <w:rsid w:val="00571EE0"/>
    <w:rsid w:val="005D51A1"/>
    <w:rsid w:val="007F64D9"/>
    <w:rsid w:val="00973EE1"/>
    <w:rsid w:val="00C07C41"/>
    <w:rsid w:val="00E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702A4-946D-48AA-8AE2-938272FD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18</TotalTime>
  <Pages>1</Pages>
  <Words>388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ROMAN</dc:subject>
  <dc:creator>Helena Strada</dc:creator>
  <cp:keywords/>
  <dc:description/>
  <cp:lastModifiedBy>Filipe Fernandes</cp:lastModifiedBy>
  <cp:revision>4</cp:revision>
  <dcterms:created xsi:type="dcterms:W3CDTF">2019-05-08T19:38:00Z</dcterms:created>
  <dcterms:modified xsi:type="dcterms:W3CDTF">2019-05-08T19:56:00Z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